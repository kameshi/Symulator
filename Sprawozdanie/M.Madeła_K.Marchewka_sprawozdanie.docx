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</w:r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160"/>
          <w:szCs w:val="56"/>
          <w14:ligatures w14:val="standardContextual"/>
          <w14:cntxtAlts/>
        </w:rPr>
      </w:sdtEndPr>
      <w:sdtContent>
        <w:p w:rsidR="008C3177" w:rsidRPr="0027190C" w:rsidRDefault="008C3177" w:rsidP="009D2682">
          <w:pPr>
            <w:spacing w:after="0"/>
            <w:rPr>
              <w:sz w:val="28"/>
            </w:rPr>
          </w:pPr>
        </w:p>
        <w:tbl>
          <w:tblPr>
            <w:tblpPr w:leftFromText="187" w:rightFromText="187" w:bottomFromText="720" w:vertAnchor="page" w:horzAnchor="margin" w:tblpXSpec="center" w:tblpY="3423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27190C" w:rsidRPr="0027190C" w:rsidTr="0027190C">
            <w:tc>
              <w:tcPr>
                <w:tcW w:w="9804" w:type="dxa"/>
              </w:tcPr>
              <w:sdt>
                <w:sdtPr>
                  <w:rPr>
                    <w:sz w:val="144"/>
                    <w:szCs w:val="72"/>
                  </w:rPr>
                  <w:alias w:val="Tytuł"/>
                  <w:id w:val="-308007970"/>
                  <w:placeholder>
                    <w:docPart w:val="D3CC5703BF98449C933B9822D0FB59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7190C" w:rsidRPr="0027190C" w:rsidRDefault="0027190C" w:rsidP="009D2682">
                    <w:pPr>
                      <w:pStyle w:val="Tytu"/>
                      <w:spacing w:after="0"/>
                      <w:jc w:val="center"/>
                      <w:rPr>
                        <w:sz w:val="160"/>
                      </w:rPr>
                    </w:pPr>
                    <w:r>
                      <w:rPr>
                        <w:sz w:val="144"/>
                        <w:szCs w:val="72"/>
                      </w:rPr>
                      <w:t>Java Projekt 2017</w:t>
                    </w:r>
                  </w:p>
                </w:sdtContent>
              </w:sdt>
            </w:tc>
          </w:tr>
          <w:tr w:rsidR="0027190C" w:rsidRPr="0027190C" w:rsidTr="0027190C">
            <w:tc>
              <w:tcPr>
                <w:tcW w:w="0" w:type="auto"/>
                <w:vAlign w:val="bottom"/>
              </w:tcPr>
              <w:sdt>
                <w:sdtPr>
                  <w:rPr>
                    <w:rFonts w:asciiTheme="majorHAnsi" w:hAnsiTheme="majorHAnsi"/>
                    <w:sz w:val="36"/>
                    <w:szCs w:val="28"/>
                    <w:lang w:eastAsia="en-US"/>
                  </w:rPr>
                  <w:alias w:val="Podtytuł"/>
                  <w:id w:val="758173203"/>
                  <w:placeholder>
                    <w:docPart w:val="EBDD846A671F4FECB2049F6CFF3C04D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190C" w:rsidRPr="0027190C" w:rsidRDefault="0027190C" w:rsidP="009D2682">
                    <w:pPr>
                      <w:pStyle w:val="Podtytu"/>
                      <w:spacing w:after="0"/>
                      <w:jc w:val="center"/>
                      <w:rPr>
                        <w:sz w:val="44"/>
                        <w:szCs w:val="36"/>
                      </w:rPr>
                    </w:pPr>
                    <w:r w:rsidRPr="0027190C">
                      <w:rPr>
                        <w:rFonts w:asciiTheme="majorHAnsi" w:hAnsiTheme="majorHAnsi"/>
                        <w:sz w:val="36"/>
                        <w:szCs w:val="28"/>
                        <w:lang w:eastAsia="en-US"/>
                      </w:rPr>
                      <w:t xml:space="preserve"> Temat:  System monitorowania floty pojazdów.</w:t>
                    </w:r>
                  </w:p>
                </w:sdtContent>
              </w:sdt>
            </w:tc>
          </w:tr>
          <w:tr w:rsidR="0027190C" w:rsidRPr="0027190C" w:rsidTr="0027190C">
            <w:trPr>
              <w:trHeight w:val="150"/>
            </w:trPr>
            <w:tc>
              <w:tcPr>
                <w:tcW w:w="0" w:type="auto"/>
                <w:vAlign w:val="bottom"/>
              </w:tcPr>
              <w:p w:rsidR="0027190C" w:rsidRPr="0027190C" w:rsidRDefault="0027190C" w:rsidP="009D2682">
                <w:pPr>
                  <w:spacing w:after="0"/>
                  <w:rPr>
                    <w:sz w:val="28"/>
                  </w:rPr>
                </w:pPr>
              </w:p>
            </w:tc>
          </w:tr>
          <w:tr w:rsidR="0027190C" w:rsidRPr="0027190C" w:rsidTr="0027190C">
            <w:trPr>
              <w:trHeight w:val="2060"/>
            </w:trPr>
            <w:tc>
              <w:tcPr>
                <w:tcW w:w="0" w:type="auto"/>
                <w:vAlign w:val="bottom"/>
              </w:tcPr>
              <w:sdt>
                <w:sdtPr>
                  <w:rPr>
                    <w:rFonts w:eastAsiaTheme="majorEastAsia" w:cstheme="majorBidi"/>
                    <w:iCs/>
                    <w:color w:val="000000" w:themeColor="text1"/>
                    <w:spacing w:val="15"/>
                    <w:sz w:val="40"/>
                    <w:szCs w:val="32"/>
                  </w:rPr>
                  <w:alias w:val="Streszczenie"/>
                  <w:id w:val="553592755"/>
                  <w:placeholder>
                    <w:docPart w:val="E41FC96E856D486B979B939BF4C9A3E1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27190C" w:rsidRPr="0027190C" w:rsidRDefault="0027190C" w:rsidP="009D2682">
                    <w:pPr>
                      <w:spacing w:after="0"/>
                      <w:jc w:val="center"/>
                      <w:rPr>
                        <w:sz w:val="28"/>
                      </w:rPr>
                    </w:pPr>
                    <w:r w:rsidRPr="0027190C">
                      <w:rPr>
                        <w:rFonts w:eastAsiaTheme="majorEastAsia" w:cstheme="majorBidi"/>
                        <w:iCs/>
                        <w:color w:val="000000" w:themeColor="text1"/>
                        <w:spacing w:val="15"/>
                        <w:sz w:val="40"/>
                        <w:szCs w:val="32"/>
                      </w:rPr>
                      <w:t>Politechnika Świętokrzyska, Informatyka, semestr IV  Marek Madeła, Karol Marchewka</w:t>
                    </w:r>
                  </w:p>
                </w:sdtContent>
              </w:sdt>
            </w:tc>
          </w:tr>
        </w:tbl>
        <w:p w:rsidR="009D2682" w:rsidRDefault="009D2682">
          <w:r>
            <w:br w:type="page"/>
          </w:r>
        </w:p>
        <w:tbl>
          <w:tblPr>
            <w:tblpPr w:leftFromText="187" w:rightFromText="187" w:bottomFromText="720" w:vertAnchor="page" w:horzAnchor="margin" w:tblpXSpec="center" w:tblpY="3423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27190C" w:rsidRPr="0027190C" w:rsidTr="0027190C">
            <w:tc>
              <w:tcPr>
                <w:tcW w:w="0" w:type="auto"/>
                <w:vAlign w:val="bottom"/>
              </w:tcPr>
              <w:p w:rsidR="0027190C" w:rsidRDefault="0027190C" w:rsidP="009D2682">
                <w:pPr>
                  <w:spacing w:after="0"/>
                  <w:rPr>
                    <w:sz w:val="28"/>
                  </w:rPr>
                </w:pPr>
              </w:p>
              <w:p w:rsidR="0027190C" w:rsidRPr="0027190C" w:rsidRDefault="0027190C" w:rsidP="009D2682">
                <w:pPr>
                  <w:pStyle w:val="Podtytu"/>
                  <w:spacing w:after="0"/>
                  <w:rPr>
                    <w:sz w:val="32"/>
                  </w:rPr>
                </w:pPr>
                <w:sdt>
                  <w:sdtPr>
                    <w:rPr>
                      <w:sz w:val="32"/>
                    </w:rPr>
                    <w:alias w:val="Podtytuł"/>
                    <w:id w:val="-723052804"/>
                    <w:placeholder>
                      <w:docPart w:val="24AEBAB519A64145BB79ED402099758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27190C">
                      <w:rPr>
                        <w:sz w:val="32"/>
                      </w:rPr>
                      <w:t xml:space="preserve"> Temat:  System monitorowania floty pojazdów.</w:t>
                    </w:r>
                  </w:sdtContent>
                </w:sdt>
              </w:p>
              <w:p w:rsidR="0027190C" w:rsidRDefault="0027190C" w:rsidP="009D2682">
                <w:pPr>
                  <w:pStyle w:val="Nagwek1"/>
                  <w:spacing w:before="0"/>
                  <w:rPr>
                    <w:i w:val="0"/>
                    <w:sz w:val="36"/>
                    <w:szCs w:val="36"/>
                  </w:rPr>
                </w:pPr>
                <w:r w:rsidRPr="0027190C">
                  <w:rPr>
                    <w:rStyle w:val="Nagwek1Znak"/>
                    <w:i/>
                    <w:color w:val="42558C" w:themeColor="accent1" w:themeShade="BF"/>
                    <w:sz w:val="36"/>
                    <w:szCs w:val="36"/>
                  </w:rPr>
                  <w:t>Założenia</w:t>
                </w:r>
                <w:r w:rsidRPr="0027190C">
                  <w:rPr>
                    <w:i w:val="0"/>
                    <w:sz w:val="36"/>
                    <w:szCs w:val="36"/>
                  </w:rPr>
                  <w:t>:</w:t>
                </w:r>
              </w:p>
              <w:p w:rsidR="0027190C" w:rsidRPr="0027190C" w:rsidRDefault="0027190C" w:rsidP="009D2682">
                <w:pPr>
                  <w:spacing w:after="0"/>
                  <w:jc w:val="both"/>
                </w:pPr>
              </w:p>
              <w:p w:rsidR="0027190C" w:rsidRPr="0027190C" w:rsidRDefault="0027190C" w:rsidP="009D2682">
                <w:pPr>
                  <w:spacing w:after="0"/>
                  <w:jc w:val="both"/>
                  <w:rPr>
                    <w:sz w:val="28"/>
                  </w:rPr>
                </w:pPr>
                <w:r w:rsidRPr="0027190C">
                  <w:rPr>
                    <w:sz w:val="28"/>
                  </w:rPr>
                  <w:t>-Dodawanie nowych pojazdów</w:t>
                </w:r>
              </w:p>
              <w:p w:rsidR="0027190C" w:rsidRPr="0027190C" w:rsidRDefault="0027190C" w:rsidP="009D2682">
                <w:pPr>
                  <w:spacing w:after="0"/>
                  <w:jc w:val="both"/>
                  <w:rPr>
                    <w:sz w:val="28"/>
                  </w:rPr>
                </w:pPr>
                <w:r w:rsidRPr="0027190C">
                  <w:rPr>
                    <w:sz w:val="28"/>
                  </w:rPr>
                  <w:t>-Usuwanie pojazdów</w:t>
                </w:r>
              </w:p>
              <w:p w:rsidR="0027190C" w:rsidRPr="0027190C" w:rsidRDefault="0027190C" w:rsidP="009D2682">
                <w:pPr>
                  <w:spacing w:after="0"/>
                  <w:jc w:val="both"/>
                  <w:rPr>
                    <w:sz w:val="28"/>
                  </w:rPr>
                </w:pPr>
                <w:r w:rsidRPr="0027190C">
                  <w:rPr>
                    <w:sz w:val="28"/>
                  </w:rPr>
                  <w:t>-Dodawanie danych o istniejącym w bazie pojeździe</w:t>
                </w:r>
              </w:p>
              <w:p w:rsidR="0027190C" w:rsidRDefault="0027190C" w:rsidP="009D2682">
                <w:pPr>
                  <w:spacing w:after="0"/>
                  <w:jc w:val="both"/>
                  <w:rPr>
                    <w:sz w:val="28"/>
                  </w:rPr>
                </w:pPr>
                <w:r w:rsidRPr="0027190C">
                  <w:rPr>
                    <w:sz w:val="28"/>
                  </w:rPr>
                  <w:t>-Wyświetlanie historii o samochodach</w:t>
                </w:r>
              </w:p>
              <w:p w:rsidR="0027190C" w:rsidRDefault="0027190C" w:rsidP="009D2682">
                <w:pPr>
                  <w:spacing w:after="0"/>
                  <w:rPr>
                    <w:sz w:val="28"/>
                  </w:rPr>
                </w:pPr>
              </w:p>
              <w:p w:rsidR="0027190C" w:rsidRDefault="0027190C" w:rsidP="009D2682">
                <w:pPr>
                  <w:pStyle w:val="Nagwek1"/>
                  <w:spacing w:before="0"/>
                  <w:rPr>
                    <w:color w:val="234170" w:themeColor="text2" w:themeShade="BF"/>
                    <w:sz w:val="36"/>
                  </w:rPr>
                </w:pPr>
                <w:r w:rsidRPr="0027190C">
                  <w:rPr>
                    <w:color w:val="234170" w:themeColor="text2" w:themeShade="BF"/>
                    <w:sz w:val="36"/>
                  </w:rPr>
                  <w:t>Architektura systemu:</w:t>
                </w:r>
              </w:p>
              <w:p w:rsidR="0027190C" w:rsidRPr="0027190C" w:rsidRDefault="0027190C" w:rsidP="009D2682">
                <w:pPr>
                  <w:spacing w:after="0"/>
                </w:pPr>
              </w:p>
              <w:p w:rsidR="0027190C" w:rsidRPr="0027190C" w:rsidRDefault="0027190C" w:rsidP="009D2682">
                <w:pPr>
                  <w:pStyle w:val="Nagwek2"/>
                  <w:spacing w:before="0"/>
                  <w:rPr>
                    <w:sz w:val="32"/>
                  </w:rPr>
                </w:pPr>
                <w:r w:rsidRPr="0027190C">
                  <w:rPr>
                    <w:sz w:val="32"/>
                  </w:rPr>
                  <w:t>Aplikacja kliencka:</w:t>
                </w:r>
              </w:p>
              <w:p w:rsidR="0027190C" w:rsidRDefault="0027190C" w:rsidP="009D2682">
                <w:pPr>
                  <w:spacing w:after="0"/>
                  <w:jc w:val="both"/>
                  <w:rPr>
                    <w:sz w:val="28"/>
                  </w:rPr>
                </w:pPr>
                <w:r w:rsidRPr="0027190C">
                  <w:rPr>
                    <w:sz w:val="28"/>
                  </w:rPr>
                  <w:t>Aplikacja pozwalająca użytkownikowi dodawać usuwać i wyświetlać dane z bazy danych poprzez wysyłanie żądań do serwera i odczytywaniu danych wysłanych z niego. Posiada interfejs graficzny stworzony przy wykorzystaniu biblioteki JavaFX.</w:t>
                </w:r>
              </w:p>
              <w:p w:rsidR="009D2682" w:rsidRPr="0027190C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27190C" w:rsidRDefault="0027190C" w:rsidP="009D2682">
                <w:pPr>
                  <w:pStyle w:val="Nagwek2"/>
                  <w:spacing w:before="0"/>
                  <w:rPr>
                    <w:sz w:val="32"/>
                  </w:rPr>
                </w:pPr>
                <w:r w:rsidRPr="0027190C">
                  <w:rPr>
                    <w:sz w:val="32"/>
                  </w:rPr>
                  <w:t>Serwer:</w:t>
                </w:r>
              </w:p>
              <w:p w:rsidR="009D2682" w:rsidRPr="009D2682" w:rsidRDefault="009D2682" w:rsidP="009D2682"/>
              <w:p w:rsidR="0027190C" w:rsidRDefault="0027190C" w:rsidP="009D2682">
                <w:pPr>
                  <w:spacing w:after="0"/>
                  <w:jc w:val="both"/>
                  <w:rPr>
                    <w:sz w:val="28"/>
                  </w:rPr>
                </w:pPr>
                <w:r w:rsidRPr="0027190C">
                  <w:rPr>
                    <w:sz w:val="28"/>
                  </w:rPr>
                  <w:t>Odpowiada za połączenie między aplikacją kliencką a bazą danych. Przetwarza informację odebrane z klienta i zamienia je na instrukcję operujące na bazie danych. Jest to aplikacja wielowątkowa dzięki czemu możne obsługiwać wiele aplikacji klienckich w jednej chwili. Serwer Wykorzystuje bibliotekę OJDBC, aby zarządzać bazą danych.</w:t>
                </w: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Pr="0027190C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27190C" w:rsidRDefault="0027190C" w:rsidP="009D2682">
                <w:pPr>
                  <w:pStyle w:val="Nagwek2"/>
                  <w:spacing w:before="0"/>
                  <w:rPr>
                    <w:sz w:val="32"/>
                  </w:rPr>
                </w:pPr>
                <w:r w:rsidRPr="0027190C">
                  <w:rPr>
                    <w:sz w:val="32"/>
                  </w:rPr>
                  <w:t>Baza danych:</w:t>
                </w:r>
              </w:p>
              <w:p w:rsidR="009D2682" w:rsidRPr="009D2682" w:rsidRDefault="009D2682" w:rsidP="009D2682"/>
              <w:p w:rsidR="0027190C" w:rsidRDefault="0027190C" w:rsidP="009D2682">
                <w:pPr>
                  <w:spacing w:after="0"/>
                  <w:jc w:val="both"/>
                  <w:rPr>
                    <w:sz w:val="28"/>
                  </w:rPr>
                </w:pPr>
                <w:r w:rsidRPr="0027190C">
                  <w:rPr>
                    <w:sz w:val="28"/>
                  </w:rPr>
                  <w:t>Jako bazę danych do przechowywania informacji używamy bazy Oracle.</w:t>
                </w:r>
              </w:p>
              <w:p w:rsidR="009D2682" w:rsidRPr="0027190C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27190C" w:rsidRDefault="0027190C" w:rsidP="009D2682">
                <w:pPr>
                  <w:pStyle w:val="Nagwek2"/>
                  <w:spacing w:before="0"/>
                </w:pPr>
                <w:r w:rsidRPr="0027190C">
                  <w:rPr>
                    <w:sz w:val="32"/>
                  </w:rPr>
                  <w:t>Projekt</w:t>
                </w:r>
                <w:r>
                  <w:t>:</w:t>
                </w:r>
              </w:p>
              <w:p w:rsidR="009D2682" w:rsidRPr="009D2682" w:rsidRDefault="009D2682" w:rsidP="009D2682"/>
              <w:p w:rsidR="0027190C" w:rsidRPr="0027190C" w:rsidRDefault="0027190C" w:rsidP="009D2682">
                <w:pPr>
                  <w:spacing w:after="0"/>
                  <w:jc w:val="both"/>
                  <w:rPr>
                    <w:sz w:val="28"/>
                  </w:rPr>
                </w:pPr>
                <w:r w:rsidRPr="0027190C">
                  <w:rPr>
                    <w:sz w:val="28"/>
                  </w:rPr>
                  <w:t>Cały projekt jest zarządzany poprzez narzędzie automatyzujące budowę Apache Maven.</w:t>
                </w:r>
              </w:p>
              <w:p w:rsidR="0027190C" w:rsidRPr="0027190C" w:rsidRDefault="0027190C" w:rsidP="009D2682">
                <w:pPr>
                  <w:spacing w:after="0"/>
                  <w:jc w:val="both"/>
                  <w:rPr>
                    <w:sz w:val="28"/>
                  </w:rPr>
                </w:pPr>
                <w:r w:rsidRPr="0027190C">
                  <w:rPr>
                    <w:sz w:val="28"/>
                  </w:rPr>
                  <w:t xml:space="preserve">Poprzez wykorzystanie Mavena przy budowie projektu został on podzielone na trzy osobne moduły: klient, serwer oraz dane. Dane to moduł wykorzystywany przez aplikacje kliencką i serwer do przechowywania danych pobranych z serwera i tych które mają być na nim </w:t>
                </w:r>
                <w:r w:rsidR="009D2682" w:rsidRPr="0027190C">
                  <w:rPr>
                    <w:sz w:val="28"/>
                  </w:rPr>
                  <w:t>zapisane</w:t>
                </w:r>
              </w:p>
              <w:p w:rsidR="0027190C" w:rsidRDefault="0027190C" w:rsidP="009D2682">
                <w:pPr>
                  <w:spacing w:after="0"/>
                  <w:jc w:val="both"/>
                  <w:rPr>
                    <w:sz w:val="28"/>
                  </w:rPr>
                </w:pPr>
                <w:r w:rsidRPr="0027190C">
                  <w:rPr>
                    <w:sz w:val="28"/>
                  </w:rPr>
                  <w:t xml:space="preserve">Programy korzystają z biblioteki log4j do zapisywania logów w aplikacji klienckiej w pliku logg.log, natomiast na serwerze w konsoli oraz pliku logg.log. </w:t>
                </w: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  <w:p w:rsidR="009D2682" w:rsidRPr="0027190C" w:rsidRDefault="009D2682" w:rsidP="009D2682">
                <w:pPr>
                  <w:spacing w:after="0"/>
                  <w:jc w:val="both"/>
                  <w:rPr>
                    <w:sz w:val="28"/>
                  </w:rPr>
                </w:pPr>
              </w:p>
            </w:tc>
          </w:tr>
          <w:tr w:rsidR="0027190C" w:rsidRPr="0027190C" w:rsidTr="0027190C">
            <w:tc>
              <w:tcPr>
                <w:tcW w:w="0" w:type="auto"/>
                <w:vAlign w:val="bottom"/>
              </w:tcPr>
              <w:p w:rsidR="009D2682" w:rsidRDefault="009D2682" w:rsidP="009D2682">
                <w:pPr>
                  <w:pStyle w:val="Nagwek1"/>
                  <w:spacing w:before="0"/>
                  <w:rPr>
                    <w:sz w:val="36"/>
                  </w:rPr>
                </w:pPr>
              </w:p>
              <w:p w:rsidR="009D2682" w:rsidRDefault="009D2682" w:rsidP="009D2682">
                <w:pPr>
                  <w:pStyle w:val="Nagwek1"/>
                  <w:spacing w:before="0"/>
                  <w:rPr>
                    <w:sz w:val="36"/>
                  </w:rPr>
                </w:pPr>
              </w:p>
              <w:p w:rsidR="009D2682" w:rsidRDefault="009D2682" w:rsidP="009D2682">
                <w:pPr>
                  <w:pStyle w:val="Nagwek1"/>
                  <w:spacing w:before="0"/>
                  <w:rPr>
                    <w:sz w:val="36"/>
                  </w:rPr>
                </w:pPr>
                <w:r w:rsidRPr="009D2682">
                  <w:rPr>
                    <w:sz w:val="36"/>
                  </w:rPr>
                  <w:t>Podział pracy:</w:t>
                </w:r>
              </w:p>
              <w:p w:rsidR="009D2682" w:rsidRPr="009D2682" w:rsidRDefault="009D2682" w:rsidP="009D2682"/>
              <w:p w:rsidR="009D2682" w:rsidRDefault="009D2682" w:rsidP="009D2682">
                <w:pPr>
                  <w:spacing w:after="0"/>
                  <w:rPr>
                    <w:sz w:val="28"/>
                  </w:rPr>
                </w:pPr>
                <w:r>
                  <w:rPr>
                    <w:sz w:val="28"/>
                  </w:rPr>
                  <w:t>Marek Madeła:</w:t>
                </w:r>
              </w:p>
              <w:p w:rsidR="009D2682" w:rsidRDefault="009D2682" w:rsidP="009D2682">
                <w:pPr>
                  <w:spacing w:after="0"/>
                  <w:rPr>
                    <w:sz w:val="28"/>
                  </w:rPr>
                </w:pPr>
                <w:r>
                  <w:rPr>
                    <w:sz w:val="28"/>
                  </w:rPr>
                  <w:t>-wygląd i obsługa aplikacji klienckiej</w:t>
                </w:r>
              </w:p>
              <w:p w:rsidR="009D2682" w:rsidRDefault="009D2682" w:rsidP="009D2682">
                <w:pPr>
                  <w:spacing w:after="0"/>
                  <w:rPr>
                    <w:sz w:val="28"/>
                  </w:rPr>
                </w:pPr>
                <w:r>
                  <w:rPr>
                    <w:sz w:val="28"/>
                  </w:rPr>
                  <w:t>-połączeni z bazą</w:t>
                </w:r>
              </w:p>
              <w:p w:rsidR="009D2682" w:rsidRDefault="009D2682" w:rsidP="009D2682">
                <w:pPr>
                  <w:spacing w:after="0"/>
                  <w:rPr>
                    <w:sz w:val="28"/>
                  </w:rPr>
                </w:pPr>
              </w:p>
              <w:p w:rsidR="009D2682" w:rsidRDefault="009D2682" w:rsidP="009D2682">
                <w:pPr>
                  <w:spacing w:after="0"/>
                  <w:rPr>
                    <w:sz w:val="28"/>
                  </w:rPr>
                </w:pPr>
                <w:r>
                  <w:rPr>
                    <w:sz w:val="28"/>
                  </w:rPr>
                  <w:t>Karol Marchewka:</w:t>
                </w:r>
              </w:p>
              <w:p w:rsidR="009D2682" w:rsidRDefault="009D2682" w:rsidP="009D2682">
                <w:pPr>
                  <w:spacing w:after="0"/>
                  <w:rPr>
                    <w:sz w:val="28"/>
                  </w:rPr>
                </w:pPr>
                <w:r>
                  <w:rPr>
                    <w:sz w:val="28"/>
                  </w:rPr>
                  <w:t>-serwer</w:t>
                </w:r>
              </w:p>
              <w:p w:rsidR="009D2682" w:rsidRDefault="009D2682" w:rsidP="009D2682">
                <w:pPr>
                  <w:spacing w:after="0"/>
                  <w:rPr>
                    <w:sz w:val="28"/>
                  </w:rPr>
                </w:pPr>
                <w:r>
                  <w:rPr>
                    <w:sz w:val="28"/>
                  </w:rPr>
                  <w:t>-połączenie między aplikacją kliencką, a serwerem</w:t>
                </w:r>
              </w:p>
              <w:p w:rsidR="009D2682" w:rsidRPr="009D2682" w:rsidRDefault="009D2682" w:rsidP="009D2682">
                <w:pPr>
                  <w:spacing w:after="0"/>
                  <w:rPr>
                    <w:sz w:val="28"/>
                  </w:rPr>
                </w:pPr>
              </w:p>
              <w:p w:rsidR="009D2682" w:rsidRPr="009D2682" w:rsidRDefault="009D2682" w:rsidP="009D2682">
                <w:pPr>
                  <w:spacing w:after="0"/>
                  <w:rPr>
                    <w:sz w:val="28"/>
                  </w:rPr>
                </w:pPr>
                <w:r w:rsidRPr="009D2682">
                  <w:rPr>
                    <w:sz w:val="28"/>
                  </w:rPr>
                  <w:t>Wspólne:</w:t>
                </w:r>
              </w:p>
              <w:p w:rsidR="009D2682" w:rsidRDefault="009D2682" w:rsidP="009D2682">
                <w:pPr>
                  <w:spacing w:after="0"/>
                  <w:rPr>
                    <w:sz w:val="28"/>
                  </w:rPr>
                </w:pPr>
                <w:r w:rsidRPr="009D2682">
                  <w:rPr>
                    <w:sz w:val="28"/>
                  </w:rPr>
                  <w:t>-loggi oraz dokumentacja</w:t>
                </w:r>
              </w:p>
              <w:p w:rsidR="009D2682" w:rsidRDefault="009D2682" w:rsidP="009D2682">
                <w:pPr>
                  <w:spacing w:after="0"/>
                  <w:rPr>
                    <w:sz w:val="28"/>
                  </w:rPr>
                </w:pPr>
              </w:p>
              <w:p w:rsidR="009D2682" w:rsidRPr="009D2682" w:rsidRDefault="009D2682" w:rsidP="009D2682">
                <w:pPr>
                  <w:spacing w:after="0"/>
                  <w:rPr>
                    <w:sz w:val="28"/>
                  </w:rPr>
                </w:pPr>
              </w:p>
              <w:p w:rsidR="009D2682" w:rsidRDefault="009D2682" w:rsidP="009D2682">
                <w:pPr>
                  <w:pStyle w:val="Nagwek1"/>
                  <w:spacing w:before="0"/>
                  <w:rPr>
                    <w:sz w:val="36"/>
                  </w:rPr>
                </w:pPr>
                <w:r w:rsidRPr="009D2682">
                  <w:rPr>
                    <w:sz w:val="36"/>
                  </w:rPr>
                  <w:t>Testy:</w:t>
                </w:r>
              </w:p>
              <w:p w:rsidR="009D2682" w:rsidRPr="009D2682" w:rsidRDefault="009D2682" w:rsidP="009D2682"/>
              <w:p w:rsidR="009D2682" w:rsidRPr="009D2682" w:rsidRDefault="009D2682" w:rsidP="009D2682">
                <w:pPr>
                  <w:spacing w:after="0"/>
                  <w:rPr>
                    <w:sz w:val="28"/>
                  </w:rPr>
                </w:pPr>
                <w:r w:rsidRPr="009D2682">
                  <w:rPr>
                    <w:sz w:val="28"/>
                  </w:rPr>
                  <w:t>Do testów aplikacji wykorzystaliśmy testy jednostkowe napisane przy pomocy biblioteki Junit.</w:t>
                </w:r>
              </w:p>
              <w:p w:rsidR="009D2682" w:rsidRPr="009D2682" w:rsidRDefault="009D2682" w:rsidP="009D2682">
                <w:pPr>
                  <w:spacing w:after="0"/>
                  <w:rPr>
                    <w:sz w:val="28"/>
                  </w:rPr>
                </w:pPr>
                <w:r w:rsidRPr="009D2682">
                  <w:rPr>
                    <w:sz w:val="28"/>
                  </w:rPr>
                  <w:t>Dzięki nim sprawdzamy jak zachowa się metoda w różnych sytuacjach i jaki wynik zwróci.</w:t>
                </w:r>
              </w:p>
              <w:p w:rsidR="009D2682" w:rsidRPr="009D2682" w:rsidRDefault="009D2682" w:rsidP="009D2682">
                <w:pPr>
                  <w:spacing w:after="0"/>
                  <w:rPr>
                    <w:sz w:val="28"/>
                  </w:rPr>
                </w:pPr>
              </w:p>
              <w:p w:rsidR="0027190C" w:rsidRDefault="009D2682" w:rsidP="00213262">
                <w:pPr>
                  <w:spacing w:after="0"/>
                  <w:rPr>
                    <w:sz w:val="28"/>
                  </w:rPr>
                </w:pPr>
                <w:r w:rsidRPr="009D2682">
                  <w:rPr>
                    <w:sz w:val="28"/>
                  </w:rPr>
                  <w:lastRenderedPageBreak/>
                  <w:t>Dużą część projektu testowaliśmy sami wprowadzając ręcznie różne dane, aby pozbyć się ewentualnych błędów każdy z nas testował osobno i niezależnie każdą napisaną metodę.</w:t>
                </w:r>
              </w:p>
            </w:tc>
          </w:tr>
        </w:tbl>
        <w:p w:rsidR="008C3177" w:rsidRPr="0027190C" w:rsidRDefault="00271F6E" w:rsidP="009D2682">
          <w:pPr>
            <w:spacing w:after="0"/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160"/>
              <w:szCs w:val="56"/>
              <w14:ligatures w14:val="standardContextual"/>
              <w14:cntxtAlts/>
            </w:rPr>
          </w:pPr>
        </w:p>
      </w:sdtContent>
    </w:sdt>
    <w:bookmarkStart w:id="0" w:name="_GoBack" w:displacedByCustomXml="prev"/>
    <w:bookmarkEnd w:id="0" w:displacedByCustomXml="prev"/>
    <w:sectPr w:rsidR="008C3177" w:rsidRPr="0027190C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F6E" w:rsidRDefault="00271F6E">
      <w:pPr>
        <w:spacing w:after="0" w:line="240" w:lineRule="auto"/>
      </w:pPr>
      <w:r>
        <w:separator/>
      </w:r>
    </w:p>
  </w:endnote>
  <w:endnote w:type="continuationSeparator" w:id="0">
    <w:p w:rsidR="00271F6E" w:rsidRDefault="0027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177" w:rsidRDefault="008C3177">
    <w:pPr>
      <w:jc w:val="right"/>
    </w:pPr>
  </w:p>
  <w:p w:rsidR="008C3177" w:rsidRDefault="00271F6E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8C3177" w:rsidRDefault="00271F6E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ECDD5D3" id="Grupa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Jc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g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u5/SX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8C3177" w:rsidRDefault="008C3177">
    <w:pPr>
      <w:pStyle w:val="Bezodstpw"/>
      <w:rPr>
        <w:sz w:val="2"/>
        <w:szCs w:val="2"/>
      </w:rPr>
    </w:pPr>
  </w:p>
  <w:p w:rsidR="008C3177" w:rsidRDefault="008C3177"/>
  <w:p w:rsidR="008C3177" w:rsidRDefault="008C3177"/>
  <w:p w:rsidR="008C3177" w:rsidRDefault="008C31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177" w:rsidRDefault="008C317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F6E" w:rsidRDefault="00271F6E">
      <w:pPr>
        <w:spacing w:after="0" w:line="240" w:lineRule="auto"/>
      </w:pPr>
      <w:r>
        <w:separator/>
      </w:r>
    </w:p>
  </w:footnote>
  <w:footnote w:type="continuationSeparator" w:id="0">
    <w:p w:rsidR="00271F6E" w:rsidRDefault="00271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ytuł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3177" w:rsidRDefault="0027190C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Java Projekt 2017</w:t>
        </w:r>
      </w:p>
    </w:sdtContent>
  </w:sdt>
  <w:p w:rsidR="008C3177" w:rsidRDefault="00271F6E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0C"/>
    <w:rsid w:val="00213262"/>
    <w:rsid w:val="0027190C"/>
    <w:rsid w:val="00271F6E"/>
    <w:rsid w:val="008C3177"/>
    <w:rsid w:val="009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B2DD2"/>
  <w15:docId w15:val="{31C0449B-D42C-4468-9402-C8A4DBC0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eastAsiaTheme="minorEastAsia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auto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auto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aps w:val="0"/>
      <w:smallCaps w:val="0"/>
      <w:color w:val="auto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auto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caps w:val="0"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ek\AppData\Roaming\Microsoft\Szablony\Raport%20(projekt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CC5703BF98449C933B9822D0FB59C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95E78C-9EE6-4324-9F42-C3C302D6B9FE}"/>
      </w:docPartPr>
      <w:docPartBody>
        <w:p w:rsidR="00000000" w:rsidRDefault="00DA0D85" w:rsidP="00DA0D85">
          <w:pPr>
            <w:pStyle w:val="D3CC5703BF98449C933B9822D0FB59C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EBDD846A671F4FECB2049F6CFF3C04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DADBBCE-FEE0-47FA-BAD1-B45E30DBFBAE}"/>
      </w:docPartPr>
      <w:docPartBody>
        <w:p w:rsidR="00000000" w:rsidRDefault="00DA0D85" w:rsidP="00DA0D85">
          <w:pPr>
            <w:pStyle w:val="EBDD846A671F4FECB2049F6CFF3C04D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E41FC96E856D486B979B939BF4C9A3E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19005A-EA4C-4FD7-9B6F-BA205617B681}"/>
      </w:docPartPr>
      <w:docPartBody>
        <w:p w:rsidR="00000000" w:rsidRDefault="00DA0D85" w:rsidP="00DA0D85">
          <w:pPr>
            <w:pStyle w:val="E41FC96E856D486B979B939BF4C9A3E1"/>
          </w:pPr>
          <w:r>
            <w:t>[Wpisz tutaj streszczenie dokumentu. Streszczenie to zwykle krótkie podsumowanie zawartości dokumentu. Wpisz tutaj streszczenie dokumentu. Streszczenie to zwykle krótkie podsumowanie zawartości dokumentu.]</w:t>
          </w:r>
        </w:p>
      </w:docPartBody>
    </w:docPart>
    <w:docPart>
      <w:docPartPr>
        <w:name w:val="24AEBAB519A64145BB79ED40209975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670CC3-AB47-4610-8B03-1E1BF968F48F}"/>
      </w:docPartPr>
      <w:docPartBody>
        <w:p w:rsidR="00000000" w:rsidRDefault="00DA0D85" w:rsidP="00DA0D85">
          <w:pPr>
            <w:pStyle w:val="24AEBAB519A64145BB79ED402099758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85"/>
    <w:rsid w:val="00617908"/>
    <w:rsid w:val="00DA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30DB2DB379B45A989209C75695F95B7">
    <w:name w:val="E30DB2DB379B45A989209C75695F95B7"/>
  </w:style>
  <w:style w:type="paragraph" w:customStyle="1" w:styleId="FAF997918A424DD8A98095D319E86D61">
    <w:name w:val="FAF997918A424DD8A98095D319E86D61"/>
  </w:style>
  <w:style w:type="paragraph" w:customStyle="1" w:styleId="DD7D8EB2DE8C4667A5088A40D3B9DC9A">
    <w:name w:val="DD7D8EB2DE8C4667A5088A40D3B9DC9A"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28772086DB5432DA8907BE5A6072675">
    <w:name w:val="C28772086DB5432DA8907BE5A6072675"/>
  </w:style>
  <w:style w:type="paragraph" w:customStyle="1" w:styleId="557DA4F5F7AB4E4EABB3E8688B30C04A">
    <w:name w:val="557DA4F5F7AB4E4EABB3E8688B30C04A"/>
    <w:rsid w:val="00DA0D85"/>
  </w:style>
  <w:style w:type="paragraph" w:customStyle="1" w:styleId="E665A39477CA4856BCE79BBE0547D9C1">
    <w:name w:val="E665A39477CA4856BCE79BBE0547D9C1"/>
    <w:rsid w:val="00DA0D85"/>
  </w:style>
  <w:style w:type="paragraph" w:customStyle="1" w:styleId="360D3ED01B6343CD965B095239ED22C9">
    <w:name w:val="360D3ED01B6343CD965B095239ED22C9"/>
    <w:rsid w:val="00DA0D85"/>
  </w:style>
  <w:style w:type="paragraph" w:customStyle="1" w:styleId="0CCB0A06D23A4A099E47AE0E8CBBD639">
    <w:name w:val="0CCB0A06D23A4A099E47AE0E8CBBD639"/>
    <w:rsid w:val="00DA0D85"/>
  </w:style>
  <w:style w:type="paragraph" w:customStyle="1" w:styleId="D3CC5703BF98449C933B9822D0FB59C5">
    <w:name w:val="D3CC5703BF98449C933B9822D0FB59C5"/>
    <w:rsid w:val="00DA0D85"/>
  </w:style>
  <w:style w:type="paragraph" w:customStyle="1" w:styleId="EBDD846A671F4FECB2049F6CFF3C04DF">
    <w:name w:val="EBDD846A671F4FECB2049F6CFF3C04DF"/>
    <w:rsid w:val="00DA0D85"/>
  </w:style>
  <w:style w:type="paragraph" w:customStyle="1" w:styleId="E41FC96E856D486B979B939BF4C9A3E1">
    <w:name w:val="E41FC96E856D486B979B939BF4C9A3E1"/>
    <w:rsid w:val="00DA0D85"/>
  </w:style>
  <w:style w:type="paragraph" w:customStyle="1" w:styleId="A8811039E1C74745917E56D71947D507">
    <w:name w:val="A8811039E1C74745917E56D71947D507"/>
    <w:rsid w:val="00DA0D85"/>
  </w:style>
  <w:style w:type="paragraph" w:customStyle="1" w:styleId="24AEBAB519A64145BB79ED4020997589">
    <w:name w:val="24AEBAB519A64145BB79ED4020997589"/>
    <w:rsid w:val="00DA0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Politechnika Świętokrzyska, Informatyka, semestr IV  Marek Madeła, Karol Marchewka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312BD-AB0F-45A3-B603-C1D8E39D4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5AADC0F-F5DD-4298-903E-45CA512B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Executive)</Template>
  <TotalTime>20</TotalTime>
  <Pages>5</Pages>
  <Words>308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Projekt 2017</dc:title>
  <dc:subject>Temat:  System monitorowania floty pojazdów.</dc:subject>
  <dc:creator>Użytkownik systemu Windows</dc:creator>
  <cp:keywords/>
  <cp:lastModifiedBy>Użytkownik systemu Windows</cp:lastModifiedBy>
  <cp:revision>1</cp:revision>
  <cp:lastPrinted>2017-06-25T19:02:00Z</cp:lastPrinted>
  <dcterms:created xsi:type="dcterms:W3CDTF">2017-06-25T18:41:00Z</dcterms:created>
  <dcterms:modified xsi:type="dcterms:W3CDTF">2017-06-25T19:03:00Z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